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843164" w:rsidRDefault="00672061">
      <w:pPr>
        <w:pStyle w:val="Titolo"/>
      </w:pPr>
      <w:r>
        <w:t>Giovanni busetti</w:t>
      </w:r>
    </w:p>
    <w:tbl>
      <w:tblPr>
        <w:tblStyle w:val="Tabellacurriculum"/>
        <w:tblW w:w="5585" w:type="pct"/>
        <w:tblInd w:w="567" w:type="dxa"/>
        <w:tblCellMar>
          <w:left w:w="1656" w:type="dxa"/>
        </w:tblCellMar>
        <w:tblLook w:val="0600" w:firstRow="0" w:lastRow="0" w:firstColumn="0" w:lastColumn="0" w:noHBand="1" w:noVBand="1"/>
        <w:tblDescription w:val="Tabella informazioni di contatto"/>
      </w:tblPr>
      <w:tblGrid>
        <w:gridCol w:w="9760"/>
      </w:tblGrid>
      <w:tr w:rsidR="00260D3F" w:rsidRPr="00843164" w:rsidTr="00AB1572">
        <w:trPr>
          <w:trHeight w:val="363"/>
          <w:tblHeader/>
        </w:trPr>
        <w:tc>
          <w:tcPr>
            <w:tcW w:w="5000" w:type="pct"/>
          </w:tcPr>
          <w:p w:rsidR="00260D3F" w:rsidRPr="00843164" w:rsidRDefault="00672061" w:rsidP="00672061">
            <w:pPr>
              <w:pStyle w:val="Informazionicontatto"/>
            </w:pPr>
            <w:r>
              <w:t xml:space="preserve">Via </w:t>
            </w:r>
            <w:proofErr w:type="spellStart"/>
            <w:r>
              <w:t>Bregoli</w:t>
            </w:r>
            <w:proofErr w:type="spellEnd"/>
            <w:r>
              <w:t xml:space="preserve"> 6, 48123 Ravenna (RA)</w:t>
            </w:r>
            <w:r w:rsidR="00260D3F" w:rsidRPr="00843164">
              <w:rPr>
                <w:lang w:bidi="it-IT"/>
              </w:rPr>
              <w:t> | </w:t>
            </w:r>
            <w:r>
              <w:t>3284451503</w:t>
            </w:r>
            <w:r w:rsidR="00260D3F" w:rsidRPr="00843164">
              <w:rPr>
                <w:lang w:bidi="it-IT"/>
              </w:rPr>
              <w:t> | </w:t>
            </w:r>
            <w:r>
              <w:t>giobusetti@gmail.com</w:t>
            </w:r>
          </w:p>
        </w:tc>
      </w:tr>
    </w:tbl>
    <w:sdt>
      <w:sdtPr>
        <w:alias w:val="Intestazione istruzione:"/>
        <w:tag w:val="Intestazione istruzione:"/>
        <w:id w:val="989682148"/>
        <w:placeholder>
          <w:docPart w:val="8160573B270F42F197D54C259E367B77"/>
        </w:placeholder>
        <w:temporary/>
        <w:showingPlcHdr/>
        <w15:appearance w15:val="hidden"/>
      </w:sdtPr>
      <w:sdtContent>
        <w:p w:rsidR="00672061" w:rsidRPr="00843164" w:rsidRDefault="00672061" w:rsidP="00672061">
          <w:pPr>
            <w:pStyle w:val="Titolo1"/>
            <w:spacing w:before="0"/>
          </w:pPr>
          <w:r w:rsidRPr="00843164">
            <w:rPr>
              <w:lang w:bidi="it-IT"/>
            </w:rPr>
            <w:t>Istruzione</w:t>
          </w:r>
        </w:p>
      </w:sdtContent>
    </w:sdt>
    <w:tbl>
      <w:tblPr>
        <w:tblStyle w:val="Tabellacurriculum"/>
        <w:tblW w:w="5664" w:type="pct"/>
        <w:tblLook w:val="0600" w:firstRow="0" w:lastRow="0" w:firstColumn="0" w:lastColumn="0" w:noHBand="1" w:noVBand="1"/>
        <w:tblDescription w:val="Tabella istruzione"/>
      </w:tblPr>
      <w:tblGrid>
        <w:gridCol w:w="1986"/>
        <w:gridCol w:w="7912"/>
      </w:tblGrid>
      <w:tr w:rsidR="009364B4" w:rsidRPr="00843164" w:rsidTr="009364B4">
        <w:trPr>
          <w:trHeight w:val="277"/>
          <w:tblHeader/>
        </w:trPr>
        <w:tc>
          <w:tcPr>
            <w:tcW w:w="1003" w:type="pct"/>
          </w:tcPr>
          <w:p w:rsidR="00672061" w:rsidRPr="00843164" w:rsidRDefault="00672061" w:rsidP="00FF5BA2">
            <w:pPr>
              <w:pStyle w:val="Data"/>
            </w:pPr>
            <w:r>
              <w:t>07/07/2018</w:t>
            </w:r>
          </w:p>
        </w:tc>
        <w:tc>
          <w:tcPr>
            <w:tcW w:w="3997" w:type="pct"/>
          </w:tcPr>
          <w:p w:rsidR="00672061" w:rsidRPr="00843164" w:rsidRDefault="00672061" w:rsidP="00FF5BA2">
            <w:r>
              <w:t>Diploma di maturità scientifica (voto: 98/100)</w:t>
            </w:r>
            <w:r w:rsidRPr="00843164">
              <w:rPr>
                <w:lang w:bidi="it-IT"/>
              </w:rPr>
              <w:t>, </w:t>
            </w:r>
            <w:r>
              <w:t>Ravenna</w:t>
            </w:r>
            <w:r w:rsidRPr="00843164">
              <w:rPr>
                <w:lang w:bidi="it-IT"/>
              </w:rPr>
              <w:t xml:space="preserve">, </w:t>
            </w:r>
            <w:r>
              <w:rPr>
                <w:i/>
              </w:rPr>
              <w:t>Liceo Scientifico “A. Oriani”</w:t>
            </w:r>
            <w:r w:rsidR="009364B4">
              <w:rPr>
                <w:i/>
              </w:rPr>
              <w:t>.</w:t>
            </w:r>
          </w:p>
        </w:tc>
      </w:tr>
    </w:tbl>
    <w:p w:rsidR="00672061" w:rsidRDefault="00672061" w:rsidP="00672061">
      <w:pPr>
        <w:pStyle w:val="Titolo1"/>
        <w:spacing w:before="0"/>
      </w:pPr>
    </w:p>
    <w:p w:rsidR="00672061" w:rsidRDefault="00672061" w:rsidP="00672061">
      <w:pPr>
        <w:pStyle w:val="Titolo1"/>
        <w:spacing w:before="0"/>
      </w:pPr>
    </w:p>
    <w:sdt>
      <w:sdtPr>
        <w:alias w:val="Intestazione competenze e abilità:"/>
        <w:tag w:val="Intestazione competenze e abilità:"/>
        <w:id w:val="-1758198345"/>
        <w:placeholder>
          <w:docPart w:val="566E058C150642D1A47B6D6D75EDE06B"/>
        </w:placeholder>
        <w:temporary/>
        <w:showingPlcHdr/>
        <w15:appearance w15:val="hidden"/>
      </w:sdtPr>
      <w:sdtEndPr/>
      <w:sdtContent>
        <w:p w:rsidR="00126049" w:rsidRPr="00843164" w:rsidRDefault="00126049" w:rsidP="00672061">
          <w:pPr>
            <w:pStyle w:val="Titolo1"/>
            <w:spacing w:before="0"/>
          </w:pPr>
          <w:r w:rsidRPr="00843164">
            <w:rPr>
              <w:lang w:bidi="it-IT"/>
            </w:rPr>
            <w:t>Competenze e abilità</w:t>
          </w:r>
        </w:p>
      </w:sdtContent>
    </w:sdt>
    <w:tbl>
      <w:tblPr>
        <w:tblStyle w:val="Tabellacurriculum"/>
        <w:tblW w:w="5862" w:type="pct"/>
        <w:tblInd w:w="-567" w:type="dxa"/>
        <w:tblCellMar>
          <w:left w:w="1656" w:type="dxa"/>
        </w:tblCellMar>
        <w:tblLook w:val="04A0" w:firstRow="1" w:lastRow="0" w:firstColumn="1" w:lastColumn="0" w:noHBand="0" w:noVBand="1"/>
        <w:tblDescription w:val="Tabella competenze e abilità"/>
      </w:tblPr>
      <w:tblGrid>
        <w:gridCol w:w="10244"/>
      </w:tblGrid>
      <w:tr w:rsidR="00260D3F" w:rsidRPr="00843164" w:rsidTr="006F1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Default="00672061" w:rsidP="009C7D35">
            <w:pPr>
              <w:spacing w:line="240" w:lineRule="auto"/>
              <w:ind w:left="335"/>
            </w:pPr>
            <w:r>
              <w:t xml:space="preserve">Ottima padronanza della lingua inglese (livello </w:t>
            </w:r>
            <w:proofErr w:type="spellStart"/>
            <w:r>
              <w:t>Proficiency</w:t>
            </w:r>
            <w:proofErr w:type="spellEnd"/>
            <w:r>
              <w:t>);</w:t>
            </w:r>
          </w:p>
          <w:p w:rsidR="00672061" w:rsidRDefault="00672061" w:rsidP="009C7D35">
            <w:pPr>
              <w:spacing w:line="240" w:lineRule="auto"/>
              <w:ind w:left="335"/>
            </w:pPr>
            <w:r>
              <w:t>Conoscenza elementare della lingua spagnola;</w:t>
            </w:r>
          </w:p>
          <w:p w:rsidR="006F1EA9" w:rsidRDefault="00672061" w:rsidP="006F1EA9">
            <w:pPr>
              <w:spacing w:line="240" w:lineRule="auto"/>
              <w:ind w:left="335"/>
            </w:pPr>
            <w:r>
              <w:t xml:space="preserve">Buone competenze informatiche e </w:t>
            </w:r>
            <w:r w:rsidR="00AB1572">
              <w:t>familiarità</w:t>
            </w:r>
            <w:r>
              <w:t xml:space="preserve"> </w:t>
            </w:r>
            <w:r w:rsidR="00AB1572">
              <w:t xml:space="preserve">con </w:t>
            </w:r>
            <w:r>
              <w:t>i programmi più diffusi;</w:t>
            </w:r>
          </w:p>
          <w:p w:rsidR="00AB1572" w:rsidRPr="00843164" w:rsidRDefault="00AB1572" w:rsidP="009C7D35">
            <w:pPr>
              <w:spacing w:line="240" w:lineRule="auto"/>
              <w:ind w:left="335"/>
            </w:pPr>
            <w:r>
              <w:t xml:space="preserve">Conoscenze di armonia e teoria musicale, nonché discrete capacità esecutive al violino e al pianoforte (come attestato dagli esami </w:t>
            </w:r>
            <w:r w:rsidR="006F1EA9">
              <w:t>sostenuti</w:t>
            </w:r>
            <w:r>
              <w:t xml:space="preserve"> presso l’Istituto Superiore di Studi Musicali “G. Verdi” di Ravenna). </w:t>
            </w:r>
          </w:p>
        </w:tc>
      </w:tr>
    </w:tbl>
    <w:sdt>
      <w:sdtPr>
        <w:alias w:val="Intestazione esperienza:"/>
        <w:tag w:val="Intestazione esperienza:"/>
        <w:id w:val="899876606"/>
        <w:placeholder>
          <w:docPart w:val="52810802109A437C98F6FA176072926D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Titolo1"/>
          </w:pPr>
          <w:r w:rsidRPr="00843164">
            <w:rPr>
              <w:lang w:bidi="it-IT"/>
            </w:rPr>
            <w:t>Esperienza</w:t>
          </w:r>
        </w:p>
      </w:sdtContent>
    </w:sdt>
    <w:tbl>
      <w:tblPr>
        <w:tblStyle w:val="Tabellacurriculum"/>
        <w:tblW w:w="5381" w:type="pct"/>
        <w:tblLook w:val="0600" w:firstRow="0" w:lastRow="0" w:firstColumn="0" w:lastColumn="0" w:noHBand="1" w:noVBand="1"/>
        <w:tblDescription w:val="Tabella esperienza"/>
      </w:tblPr>
      <w:tblGrid>
        <w:gridCol w:w="1962"/>
        <w:gridCol w:w="7442"/>
      </w:tblGrid>
      <w:tr w:rsidR="00843164" w:rsidRPr="00843164" w:rsidTr="009364B4">
        <w:trPr>
          <w:trHeight w:val="1062"/>
          <w:tblHeader/>
        </w:trPr>
        <w:tc>
          <w:tcPr>
            <w:tcW w:w="1043" w:type="pct"/>
          </w:tcPr>
          <w:p w:rsidR="00843164" w:rsidRPr="00843164" w:rsidRDefault="006F1EA9" w:rsidP="00843164">
            <w:pPr>
              <w:pStyle w:val="Data"/>
            </w:pPr>
            <w:r>
              <w:t>05/2016</w:t>
            </w:r>
          </w:p>
        </w:tc>
        <w:tc>
          <w:tcPr>
            <w:tcW w:w="3957" w:type="pct"/>
          </w:tcPr>
          <w:p w:rsidR="00843164" w:rsidRPr="009364B4" w:rsidRDefault="006F1EA9" w:rsidP="00297EBC">
            <w:pPr>
              <w:rPr>
                <w:color w:val="auto"/>
              </w:rPr>
            </w:pPr>
            <w:r w:rsidRPr="009364B4">
              <w:rPr>
                <w:color w:val="auto"/>
              </w:rPr>
              <w:t>Assistente amministrativo</w:t>
            </w:r>
            <w:r w:rsidR="009364B4">
              <w:rPr>
                <w:color w:val="auto"/>
                <w:lang w:bidi="it-IT"/>
              </w:rPr>
              <w:t xml:space="preserve"> presso</w:t>
            </w:r>
            <w:r w:rsidR="00756D4E" w:rsidRPr="009364B4">
              <w:rPr>
                <w:color w:val="auto"/>
                <w:lang w:bidi="it-IT"/>
              </w:rPr>
              <w:t xml:space="preserve"> </w:t>
            </w:r>
            <w:r w:rsidRPr="009364B4">
              <w:rPr>
                <w:i/>
                <w:color w:val="auto"/>
              </w:rPr>
              <w:t>Cancelleria GIP del Tribunale di Ravenna</w:t>
            </w:r>
          </w:p>
          <w:p w:rsidR="00843164" w:rsidRPr="00843164" w:rsidRDefault="006F1EA9" w:rsidP="00297EBC">
            <w:pPr>
              <w:pStyle w:val="Puntoelenco"/>
            </w:pPr>
            <w:r>
              <w:t>Settimane di esperienza lavorativa nell’ambito del progetto Alternanza scuola-lavoro</w:t>
            </w:r>
            <w:r w:rsidR="009364B4">
              <w:t>.</w:t>
            </w:r>
          </w:p>
        </w:tc>
      </w:tr>
      <w:tr w:rsidR="00843164" w:rsidRPr="00843164" w:rsidTr="009364B4">
        <w:trPr>
          <w:trHeight w:val="1181"/>
        </w:trPr>
        <w:tc>
          <w:tcPr>
            <w:tcW w:w="1043" w:type="pct"/>
          </w:tcPr>
          <w:p w:rsidR="00843164" w:rsidRPr="00843164" w:rsidRDefault="006F1EA9" w:rsidP="00843164">
            <w:pPr>
              <w:pStyle w:val="Data"/>
            </w:pPr>
            <w:r>
              <w:t>06/2017 – 07/2017</w:t>
            </w:r>
          </w:p>
        </w:tc>
        <w:tc>
          <w:tcPr>
            <w:tcW w:w="3957" w:type="pct"/>
          </w:tcPr>
          <w:p w:rsidR="00843164" w:rsidRPr="00843164" w:rsidRDefault="009364B4" w:rsidP="00297EBC">
            <w:r w:rsidRPr="009364B4">
              <w:rPr>
                <w:color w:val="auto"/>
              </w:rPr>
              <w:t>Assistente amministrativo</w:t>
            </w:r>
            <w:r>
              <w:rPr>
                <w:color w:val="auto"/>
              </w:rPr>
              <w:t xml:space="preserve"> presso</w:t>
            </w:r>
            <w:r w:rsidR="00756D4E" w:rsidRPr="009364B4">
              <w:rPr>
                <w:color w:val="auto"/>
                <w:lang w:bidi="it-IT"/>
              </w:rPr>
              <w:t> </w:t>
            </w:r>
            <w:r w:rsidR="006F1EA9" w:rsidRPr="009364B4">
              <w:rPr>
                <w:i/>
                <w:color w:val="auto"/>
              </w:rPr>
              <w:t xml:space="preserve">Ufficio Gestioni Patrimoniali presso la banca </w:t>
            </w:r>
            <w:r w:rsidR="006F1EA9" w:rsidRPr="009364B4">
              <w:rPr>
                <w:i/>
                <w:color w:val="auto"/>
              </w:rPr>
              <w:t>La Cassa di Ravenna S.p.A.</w:t>
            </w:r>
          </w:p>
          <w:p w:rsidR="009364B4" w:rsidRPr="00843164" w:rsidRDefault="006F1EA9" w:rsidP="009364B4">
            <w:pPr>
              <w:pStyle w:val="Puntoelenco"/>
            </w:pPr>
            <w:r>
              <w:t>Settimane di esperienza lavorativa nell’ambito di una borsa di studio offerta dal Liceo Scientifico di Ravenna agli studenti più meritevoli.</w:t>
            </w:r>
          </w:p>
        </w:tc>
      </w:tr>
      <w:tr w:rsidR="009364B4" w:rsidRPr="00843164" w:rsidTr="009364B4">
        <w:trPr>
          <w:trHeight w:val="1049"/>
        </w:trPr>
        <w:tc>
          <w:tcPr>
            <w:tcW w:w="1043" w:type="pct"/>
          </w:tcPr>
          <w:p w:rsidR="009364B4" w:rsidRPr="00843164" w:rsidRDefault="009364B4" w:rsidP="009364B4">
            <w:pPr>
              <w:pStyle w:val="Data"/>
            </w:pPr>
            <w:r>
              <w:t>09/2017</w:t>
            </w:r>
          </w:p>
        </w:tc>
        <w:tc>
          <w:tcPr>
            <w:tcW w:w="3957" w:type="pct"/>
          </w:tcPr>
          <w:p w:rsidR="009364B4" w:rsidRPr="009364B4" w:rsidRDefault="009364B4" w:rsidP="009364B4">
            <w:pPr>
              <w:rPr>
                <w:color w:val="auto"/>
              </w:rPr>
            </w:pPr>
            <w:r w:rsidRPr="009364B4">
              <w:rPr>
                <w:color w:val="auto"/>
              </w:rPr>
              <w:t xml:space="preserve">Assistente </w:t>
            </w:r>
            <w:r>
              <w:rPr>
                <w:color w:val="auto"/>
              </w:rPr>
              <w:t>di farmacia presso</w:t>
            </w:r>
            <w:r w:rsidRPr="009364B4">
              <w:rPr>
                <w:color w:val="auto"/>
                <w:lang w:bidi="it-IT"/>
              </w:rPr>
              <w:t xml:space="preserve"> </w:t>
            </w:r>
            <w:r>
              <w:rPr>
                <w:i/>
                <w:color w:val="auto"/>
              </w:rPr>
              <w:t>Farmacia Comunale 2 di Ravenna</w:t>
            </w:r>
          </w:p>
          <w:p w:rsidR="009364B4" w:rsidRPr="00843164" w:rsidRDefault="009364B4" w:rsidP="009364B4">
            <w:pPr>
              <w:pStyle w:val="Puntoelenco"/>
            </w:pPr>
            <w:r>
              <w:t>Settimane di esperienza lavorativa nell’ambito del progetto Alternanza scuola-lavoro</w:t>
            </w:r>
            <w:bookmarkStart w:id="0" w:name="_GoBack"/>
            <w:bookmarkEnd w:id="0"/>
          </w:p>
        </w:tc>
      </w:tr>
    </w:tbl>
    <w:sdt>
      <w:sdtPr>
        <w:alias w:val="Intestazione comunicazione:"/>
        <w:tag w:val="Intestazione comunicazione:"/>
        <w:id w:val="1856458219"/>
        <w:placeholder>
          <w:docPart w:val="25C1BFA2886645BE9A985B965C60382D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Titolo1"/>
          </w:pPr>
          <w:r w:rsidRPr="00843164">
            <w:rPr>
              <w:lang w:bidi="it-IT"/>
            </w:rPr>
            <w:t>Comunicazione</w:t>
          </w:r>
        </w:p>
      </w:sdtContent>
    </w:sdt>
    <w:tbl>
      <w:tblPr>
        <w:tblStyle w:val="Tabellacurriculum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Tabella comunicazione"/>
      </w:tblPr>
      <w:tblGrid>
        <w:gridCol w:w="8738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946BC5" w:rsidP="009C7D35">
            <w:pPr>
              <w:ind w:left="335"/>
            </w:pPr>
            <w:sdt>
              <w:sdtPr>
                <w:alias w:val="Immettere i dettagli sulla comunicazione:"/>
                <w:tag w:val="Immettere i dettagli sulla comunicazione:"/>
                <w:id w:val="-31496688"/>
                <w:placeholder>
                  <w:docPart w:val="F8E22945E0EC4D269FC77E5524BFB05B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rPr>
                    <w:lang w:bidi="it-IT"/>
                  </w:rPr>
                  <w:t>Un lavoro particolarmente ben fatto ha ricevuto recensioni molto favorevoli? È il caso di citarlo. Questo è il posto giusto per dimostrare di saper collaborare con altri, sia nel lavoro che nel tempo libero.</w:t>
                </w:r>
              </w:sdtContent>
            </w:sdt>
          </w:p>
        </w:tc>
      </w:tr>
    </w:tbl>
    <w:sdt>
      <w:sdtPr>
        <w:alias w:val="Intestazione leadership:"/>
        <w:tag w:val="Intestazione leadership:"/>
        <w:id w:val="-597258693"/>
        <w:placeholder>
          <w:docPart w:val="E5F9729948EE419BB883E0A51E84381B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Titolo1"/>
          </w:pPr>
          <w:r w:rsidRPr="00843164">
            <w:rPr>
              <w:lang w:bidi="it-IT"/>
            </w:rPr>
            <w:t>Leadership</w:t>
          </w:r>
        </w:p>
      </w:sdtContent>
    </w:sdt>
    <w:tbl>
      <w:tblPr>
        <w:tblStyle w:val="Tabellacurriculum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Tabella leadership"/>
      </w:tblPr>
      <w:tblGrid>
        <w:gridCol w:w="8738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946BC5" w:rsidP="009C7D35">
            <w:pPr>
              <w:ind w:left="335"/>
            </w:pPr>
            <w:sdt>
              <w:sdtPr>
                <w:alias w:val="Immettere i dettagli sulla leadership:"/>
                <w:tag w:val="Immettere i dettagli sulla leadership:"/>
                <w:id w:val="-2081979218"/>
                <w:placeholder>
                  <w:docPart w:val="8E3EA35DCAC8409A90C8C9C286F564AB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rPr>
                    <w:lang w:bidi="it-IT"/>
                  </w:rPr>
                  <w:t>Si è a capo di un'associazione, del consiglio di condominio o di un ente benefico? Questo significa avere doti naturali di leadership ed è bene comunicarlo.</w:t>
                </w:r>
              </w:sdtContent>
            </w:sdt>
          </w:p>
        </w:tc>
      </w:tr>
    </w:tbl>
    <w:p w:rsidR="00260D3F" w:rsidRPr="00843164" w:rsidRDefault="00260D3F" w:rsidP="00F25533"/>
    <w:sectPr w:rsidR="00260D3F" w:rsidRPr="00843164" w:rsidSect="009C7D35">
      <w:footerReference w:type="default" r:id="rId10"/>
      <w:pgSz w:w="11906" w:h="16838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BC5" w:rsidRDefault="00946BC5">
      <w:pPr>
        <w:spacing w:after="0"/>
      </w:pPr>
      <w:r>
        <w:separator/>
      </w:r>
    </w:p>
    <w:p w:rsidR="00946BC5" w:rsidRDefault="00946BC5"/>
  </w:endnote>
  <w:endnote w:type="continuationSeparator" w:id="0">
    <w:p w:rsidR="00946BC5" w:rsidRDefault="00946BC5">
      <w:pPr>
        <w:spacing w:after="0"/>
      </w:pPr>
      <w:r>
        <w:continuationSeparator/>
      </w:r>
    </w:p>
    <w:p w:rsidR="00946BC5" w:rsidRDefault="00946B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Pidipagina"/>
    </w:pPr>
    <w:r>
      <w:rPr>
        <w:lang w:bidi="it-IT"/>
      </w:rPr>
      <w:t xml:space="preserve">Pagina </w:t>
    </w:r>
    <w:r>
      <w:rPr>
        <w:noProof w:val="0"/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noProof w:val="0"/>
        <w:lang w:bidi="it-IT"/>
      </w:rPr>
      <w:fldChar w:fldCharType="separate"/>
    </w:r>
    <w:r w:rsidR="00F0653C">
      <w:rPr>
        <w:lang w:bidi="it-IT"/>
      </w:rPr>
      <w:t>2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BC5" w:rsidRDefault="00946BC5">
      <w:pPr>
        <w:spacing w:after="0"/>
      </w:pPr>
      <w:r>
        <w:separator/>
      </w:r>
    </w:p>
    <w:p w:rsidR="00946BC5" w:rsidRDefault="00946BC5"/>
  </w:footnote>
  <w:footnote w:type="continuationSeparator" w:id="0">
    <w:p w:rsidR="00946BC5" w:rsidRDefault="00946BC5">
      <w:pPr>
        <w:spacing w:after="0"/>
      </w:pPr>
      <w:r>
        <w:continuationSeparator/>
      </w:r>
    </w:p>
    <w:p w:rsidR="00946BC5" w:rsidRDefault="00946B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Puntoelenco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61"/>
    <w:rsid w:val="000C0CA7"/>
    <w:rsid w:val="000F2762"/>
    <w:rsid w:val="00126049"/>
    <w:rsid w:val="0014523F"/>
    <w:rsid w:val="00254924"/>
    <w:rsid w:val="002563E8"/>
    <w:rsid w:val="00260D3F"/>
    <w:rsid w:val="00470E1C"/>
    <w:rsid w:val="004827F9"/>
    <w:rsid w:val="00650306"/>
    <w:rsid w:val="00672061"/>
    <w:rsid w:val="00693B17"/>
    <w:rsid w:val="006F1EA9"/>
    <w:rsid w:val="00756D4E"/>
    <w:rsid w:val="00762CE4"/>
    <w:rsid w:val="00843164"/>
    <w:rsid w:val="00854E7D"/>
    <w:rsid w:val="008551F7"/>
    <w:rsid w:val="008B5DC0"/>
    <w:rsid w:val="009364B4"/>
    <w:rsid w:val="00946BC5"/>
    <w:rsid w:val="00956212"/>
    <w:rsid w:val="009C7D35"/>
    <w:rsid w:val="00A82CCA"/>
    <w:rsid w:val="00A82DCC"/>
    <w:rsid w:val="00AB1572"/>
    <w:rsid w:val="00C02E26"/>
    <w:rsid w:val="00C067C5"/>
    <w:rsid w:val="00CC05D9"/>
    <w:rsid w:val="00CD7582"/>
    <w:rsid w:val="00D0020C"/>
    <w:rsid w:val="00D06E8C"/>
    <w:rsid w:val="00D65641"/>
    <w:rsid w:val="00D81F4E"/>
    <w:rsid w:val="00E76367"/>
    <w:rsid w:val="00F0653C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00FC"/>
  <w15:chartTrackingRefBased/>
  <w15:docId w15:val="{FD53FFB9-9F4E-47F3-B0A4-763F3488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B5DC0"/>
  </w:style>
  <w:style w:type="paragraph" w:styleId="Titolo1">
    <w:name w:val="heading 1"/>
    <w:basedOn w:val="Normale"/>
    <w:link w:val="Titolo1Carattere"/>
    <w:uiPriority w:val="3"/>
    <w:qFormat/>
    <w:rsid w:val="009C7D35"/>
    <w:pPr>
      <w:keepNext/>
      <w:keepLines/>
      <w:pBdr>
        <w:bottom w:val="double" w:sz="2" w:space="1" w:color="595959" w:themeColor="text1" w:themeTint="A6"/>
      </w:pBdr>
      <w:spacing w:before="60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Titolo2">
    <w:name w:val="heading 2"/>
    <w:basedOn w:val="Normale"/>
    <w:next w:val="Normale"/>
    <w:link w:val="Titolo2Carattere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Titolo3">
    <w:name w:val="heading 3"/>
    <w:basedOn w:val="Normale"/>
    <w:next w:val="Normale"/>
    <w:link w:val="Titolo3Carattere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oloCarattere">
    <w:name w:val="Titolo Carattere"/>
    <w:basedOn w:val="Carpredefinitoparagrafo"/>
    <w:link w:val="Titolo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Puntoelenco">
    <w:name w:val="List Bullet"/>
    <w:basedOn w:val="Normale"/>
    <w:uiPriority w:val="8"/>
    <w:unhideWhenUsed/>
    <w:qFormat/>
    <w:pPr>
      <w:numPr>
        <w:numId w:val="5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8B5DC0"/>
    <w:pPr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5DC0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noProof/>
    </w:rPr>
  </w:style>
  <w:style w:type="table" w:styleId="Grigliatabella">
    <w:name w:val="Table Grid"/>
    <w:basedOn w:val="Tabellanorma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curriculum">
    <w:name w:val="Tabella curriculum"/>
    <w:basedOn w:val="Tabellanormale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e"/>
    <w:next w:val="Normale"/>
    <w:link w:val="DataCarattere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aCarattere">
    <w:name w:val="Data Carattere"/>
    <w:basedOn w:val="Carpredefinitoparagrafo"/>
    <w:link w:val="Data"/>
    <w:uiPriority w:val="6"/>
    <w:rsid w:val="008B5DC0"/>
    <w:rPr>
      <w:color w:val="auto"/>
    </w:rPr>
  </w:style>
  <w:style w:type="character" w:styleId="Enfasicorsivo">
    <w:name w:val="Emphasis"/>
    <w:basedOn w:val="Carpredefinitoparagrafo"/>
    <w:uiPriority w:val="7"/>
    <w:unhideWhenUsed/>
    <w:qFormat/>
    <w:rPr>
      <w:i/>
      <w:iCs/>
      <w:color w:val="404040" w:themeColor="text1" w:themeTint="BF"/>
    </w:rPr>
  </w:style>
  <w:style w:type="paragraph" w:customStyle="1" w:styleId="Informazionicontatto">
    <w:name w:val="Informazioni contatto"/>
    <w:basedOn w:val="Normale"/>
    <w:uiPriority w:val="2"/>
    <w:qFormat/>
    <w:pPr>
      <w:spacing w:after="36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3"/>
    <w:rsid w:val="009C7D35"/>
    <w:rPr>
      <w:rFonts w:asciiTheme="majorHAnsi" w:eastAsiaTheme="majorEastAsia" w:hAnsiTheme="majorHAnsi" w:cstheme="majorBidi"/>
      <w:caps/>
      <w:sz w:val="26"/>
      <w:szCs w:val="3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05D9"/>
    <w:rPr>
      <w:rFonts w:ascii="Segoe UI" w:hAnsi="Segoe UI" w:cs="Segoe UI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CC05D9"/>
  </w:style>
  <w:style w:type="paragraph" w:styleId="Testodelblocco">
    <w:name w:val="Block Text"/>
    <w:basedOn w:val="Normale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CC05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CC05D9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CC05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CC05D9"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C05D9"/>
    <w:rPr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CC05D9"/>
    <w:pPr>
      <w:spacing w:after="1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CC05D9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CC05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CC05D9"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CC05D9"/>
    <w:pPr>
      <w:spacing w:after="1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CC05D9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CC05D9"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C05D9"/>
    <w:rPr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CC05D9"/>
    <w:pPr>
      <w:spacing w:after="0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CC05D9"/>
  </w:style>
  <w:style w:type="table" w:styleId="Grigliaacolori">
    <w:name w:val="Colorful Grid"/>
    <w:basedOn w:val="Tabellanorma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CC05D9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C05D9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C05D9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C05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C05D9"/>
    <w:rPr>
      <w:b/>
      <w:bCs/>
      <w:szCs w:val="20"/>
    </w:rPr>
  </w:style>
  <w:style w:type="table" w:styleId="Elencoscuro">
    <w:name w:val="Dark List"/>
    <w:basedOn w:val="Tabellanorma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C05D9"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CC05D9"/>
    <w:pPr>
      <w:spacing w:after="0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CC05D9"/>
  </w:style>
  <w:style w:type="character" w:styleId="Rimandonotadichiusura">
    <w:name w:val="endnote reference"/>
    <w:basedOn w:val="Carpredefinitoparagrafo"/>
    <w:uiPriority w:val="99"/>
    <w:semiHidden/>
    <w:unhideWhenUsed/>
    <w:rsid w:val="00CC05D9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C05D9"/>
    <w:rPr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C05D9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C05D9"/>
    <w:rPr>
      <w:szCs w:val="20"/>
    </w:rPr>
  </w:style>
  <w:style w:type="table" w:styleId="Tabellagriglia1chiara">
    <w:name w:val="Grid Table 1 Light"/>
    <w:basedOn w:val="Tabellanorma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gliatab3">
    <w:name w:val="Grid Table 3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CC05D9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CC05D9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CC05D9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CC05D9"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C05D9"/>
    <w:rPr>
      <w:rFonts w:ascii="Consolas" w:hAnsi="Consolas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CC05D9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CC05D9"/>
    <w:rPr>
      <w:color w:val="5F5F5F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0C0CA7"/>
    <w:rPr>
      <w:i/>
      <w:iCs/>
      <w:color w:val="6E6E6E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Grigliachiara">
    <w:name w:val="Light Grid"/>
    <w:basedOn w:val="Tabellanorma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CC05D9"/>
  </w:style>
  <w:style w:type="paragraph" w:styleId="Elenco">
    <w:name w:val="List"/>
    <w:basedOn w:val="Normale"/>
    <w:uiPriority w:val="99"/>
    <w:semiHidden/>
    <w:unhideWhenUsed/>
    <w:rsid w:val="00CC05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CC05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CC05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CC05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CC05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CC05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CC05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Numeroelenco">
    <w:name w:val="List Number"/>
    <w:basedOn w:val="Normale"/>
    <w:uiPriority w:val="8"/>
    <w:rsid w:val="00CC05D9"/>
    <w:pPr>
      <w:numPr>
        <w:numId w:val="10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Paragrafoelenco">
    <w:name w:val="List Paragraph"/>
    <w:basedOn w:val="Normale"/>
    <w:uiPriority w:val="34"/>
    <w:semiHidden/>
    <w:unhideWhenUsed/>
    <w:qFormat/>
    <w:rsid w:val="00CC05D9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laelenco2">
    <w:name w:val="List Table 2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Elencotab3">
    <w:name w:val="List Table 3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C05D9"/>
    <w:rPr>
      <w:rFonts w:ascii="Consolas" w:hAnsi="Consolas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CC05D9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CC05D9"/>
    <w:pPr>
      <w:spacing w:after="0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CC05D9"/>
  </w:style>
  <w:style w:type="character" w:styleId="Numeropagina">
    <w:name w:val="page number"/>
    <w:basedOn w:val="Carpredefinitoparagrafo"/>
    <w:uiPriority w:val="99"/>
    <w:semiHidden/>
    <w:unhideWhenUsed/>
    <w:rsid w:val="00CC05D9"/>
  </w:style>
  <w:style w:type="table" w:styleId="Tabellasemplice-1">
    <w:name w:val="Plain Table 1"/>
    <w:basedOn w:val="Tabellanormale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C05D9"/>
    <w:rPr>
      <w:rFonts w:ascii="Consolas" w:hAnsi="Consolas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CC05D9"/>
    <w:rPr>
      <w:i/>
      <w:iCs/>
      <w:color w:val="404040" w:themeColor="text1" w:themeTint="BF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CC05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CC05D9"/>
  </w:style>
  <w:style w:type="paragraph" w:styleId="Firma">
    <w:name w:val="Signature"/>
    <w:basedOn w:val="Normale"/>
    <w:link w:val="FirmaCarattere"/>
    <w:uiPriority w:val="99"/>
    <w:semiHidden/>
    <w:unhideWhenUsed/>
    <w:rsid w:val="00CC05D9"/>
    <w:pPr>
      <w:spacing w:after="0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CC05D9"/>
  </w:style>
  <w:style w:type="character" w:styleId="Enfasigrassetto">
    <w:name w:val="Strong"/>
    <w:basedOn w:val="Carpredefinitoparagrafo"/>
    <w:uiPriority w:val="22"/>
    <w:semiHidden/>
    <w:unhideWhenUsed/>
    <w:qFormat/>
    <w:rsid w:val="00CC05D9"/>
    <w:rPr>
      <w:b/>
      <w:bCs/>
    </w:rPr>
  </w:style>
  <w:style w:type="paragraph" w:styleId="Sottotitolo">
    <w:name w:val="Subtitle"/>
    <w:basedOn w:val="Normale"/>
    <w:next w:val="Normale"/>
    <w:link w:val="SottotitoloCarattere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CC05D9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CC05D9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CC05D9"/>
  </w:style>
  <w:style w:type="paragraph" w:styleId="Sommario2">
    <w:name w:val="toc 2"/>
    <w:basedOn w:val="Normale"/>
    <w:next w:val="Normale"/>
    <w:autoRedefine/>
    <w:uiPriority w:val="39"/>
    <w:semiHidden/>
    <w:unhideWhenUsed/>
    <w:rsid w:val="00CC05D9"/>
    <w:pPr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CC05D9"/>
    <w:pPr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CC05D9"/>
    <w:pPr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CC05D9"/>
    <w:pPr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CC05D9"/>
    <w:pPr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CC05D9"/>
    <w:pPr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C05D9"/>
    <w:pPr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C05D9"/>
    <w:pPr>
      <w:ind w:left="176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ni\AppData\Roaming\Microsoft\Templates\Curriculu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6E058C150642D1A47B6D6D75EDE06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21F8DF0-4B05-424C-97FB-1F675202F997}"/>
      </w:docPartPr>
      <w:docPartBody>
        <w:p w:rsidR="00000000" w:rsidRDefault="00442037">
          <w:pPr>
            <w:pStyle w:val="566E058C150642D1A47B6D6D75EDE06B"/>
          </w:pPr>
          <w:r w:rsidRPr="00843164">
            <w:rPr>
              <w:lang w:bidi="it-IT"/>
            </w:rPr>
            <w:t>Competenze e abilità</w:t>
          </w:r>
        </w:p>
      </w:docPartBody>
    </w:docPart>
    <w:docPart>
      <w:docPartPr>
        <w:name w:val="52810802109A437C98F6FA176072926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31FD73-83CA-423F-97E9-315B5ABDB056}"/>
      </w:docPartPr>
      <w:docPartBody>
        <w:p w:rsidR="00000000" w:rsidRDefault="00442037">
          <w:pPr>
            <w:pStyle w:val="52810802109A437C98F6FA176072926D"/>
          </w:pPr>
          <w:r w:rsidRPr="00843164">
            <w:rPr>
              <w:lang w:bidi="it-IT"/>
            </w:rPr>
            <w:t>Esperienza</w:t>
          </w:r>
        </w:p>
      </w:docPartBody>
    </w:docPart>
    <w:docPart>
      <w:docPartPr>
        <w:name w:val="25C1BFA2886645BE9A985B965C60382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89BE469-F292-4F66-9408-3CA7330C00D2}"/>
      </w:docPartPr>
      <w:docPartBody>
        <w:p w:rsidR="00000000" w:rsidRDefault="00442037">
          <w:pPr>
            <w:pStyle w:val="25C1BFA2886645BE9A985B965C60382D"/>
          </w:pPr>
          <w:r w:rsidRPr="00843164">
            <w:rPr>
              <w:lang w:bidi="it-IT"/>
            </w:rPr>
            <w:t>Comunicazione</w:t>
          </w:r>
        </w:p>
      </w:docPartBody>
    </w:docPart>
    <w:docPart>
      <w:docPartPr>
        <w:name w:val="F8E22945E0EC4D269FC77E5524BFB05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89F07C4-72E3-4896-932E-B373490A60B8}"/>
      </w:docPartPr>
      <w:docPartBody>
        <w:p w:rsidR="00000000" w:rsidRDefault="00442037">
          <w:pPr>
            <w:pStyle w:val="F8E22945E0EC4D269FC77E5524BFB05B"/>
          </w:pPr>
          <w:r w:rsidRPr="00843164">
            <w:rPr>
              <w:lang w:bidi="it-IT"/>
            </w:rPr>
            <w:t xml:space="preserve">Un lavoro particolarmente ben fatto ha ricevuto recensioni molto </w:t>
          </w:r>
          <w:r w:rsidRPr="00843164">
            <w:rPr>
              <w:lang w:bidi="it-IT"/>
            </w:rPr>
            <w:t>favorevoli? È il caso di citarlo. Questo è il posto giusto per dimostrare di saper collaborare con altri, sia nel lavoro che nel tempo libero.</w:t>
          </w:r>
        </w:p>
      </w:docPartBody>
    </w:docPart>
    <w:docPart>
      <w:docPartPr>
        <w:name w:val="E5F9729948EE419BB883E0A51E84381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D3BAD64-F84E-46D9-B71B-089BECA9B744}"/>
      </w:docPartPr>
      <w:docPartBody>
        <w:p w:rsidR="00000000" w:rsidRDefault="00442037">
          <w:pPr>
            <w:pStyle w:val="E5F9729948EE419BB883E0A51E84381B"/>
          </w:pPr>
          <w:r w:rsidRPr="00843164">
            <w:rPr>
              <w:lang w:bidi="it-IT"/>
            </w:rPr>
            <w:t>Leadership</w:t>
          </w:r>
        </w:p>
      </w:docPartBody>
    </w:docPart>
    <w:docPart>
      <w:docPartPr>
        <w:name w:val="8E3EA35DCAC8409A90C8C9C286F564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FE24F0A-315B-43D2-AEFF-DB673805DDA6}"/>
      </w:docPartPr>
      <w:docPartBody>
        <w:p w:rsidR="00000000" w:rsidRDefault="00442037">
          <w:pPr>
            <w:pStyle w:val="8E3EA35DCAC8409A90C8C9C286F564AB"/>
          </w:pPr>
          <w:r w:rsidRPr="00843164">
            <w:rPr>
              <w:lang w:bidi="it-IT"/>
            </w:rPr>
            <w:t>Si è a capo di un'associazione, del consiglio di condominio o di un ente benefico? Questo signifi</w:t>
          </w:r>
          <w:r w:rsidRPr="00843164">
            <w:rPr>
              <w:lang w:bidi="it-IT"/>
            </w:rPr>
            <w:t>ca avere doti naturali di leadership ed è bene comunicarlo.</w:t>
          </w:r>
        </w:p>
      </w:docPartBody>
    </w:docPart>
    <w:docPart>
      <w:docPartPr>
        <w:name w:val="8160573B270F42F197D54C259E367B7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A39F1CD-D0E7-4C55-A3D6-334952F88CBD}"/>
      </w:docPartPr>
      <w:docPartBody>
        <w:p w:rsidR="00000000" w:rsidRDefault="00D873EB" w:rsidP="00D873EB">
          <w:pPr>
            <w:pStyle w:val="8160573B270F42F197D54C259E367B77"/>
          </w:pPr>
          <w:r w:rsidRPr="00843164">
            <w:rPr>
              <w:lang w:bidi="it-IT"/>
            </w:rPr>
            <w:t>Istruzione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EB"/>
    <w:rsid w:val="00442037"/>
    <w:rsid w:val="00D8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BF94489721F4E408BA1E3EC64C00192">
    <w:name w:val="7BF94489721F4E408BA1E3EC64C00192"/>
  </w:style>
  <w:style w:type="paragraph" w:customStyle="1" w:styleId="C37D2B38615343FD8E496A685E696A51">
    <w:name w:val="C37D2B38615343FD8E496A685E696A51"/>
  </w:style>
  <w:style w:type="paragraph" w:customStyle="1" w:styleId="785299101DC14EA4A2BB1128E84EED1F">
    <w:name w:val="785299101DC14EA4A2BB1128E84EED1F"/>
  </w:style>
  <w:style w:type="paragraph" w:customStyle="1" w:styleId="9B6B2C30BDE142F8B25E123EC5DB8802">
    <w:name w:val="9B6B2C30BDE142F8B25E123EC5DB8802"/>
  </w:style>
  <w:style w:type="paragraph" w:customStyle="1" w:styleId="F5145CEC67AB4D9BB177A62F9320CC9B">
    <w:name w:val="F5145CEC67AB4D9BB177A62F9320CC9B"/>
  </w:style>
  <w:style w:type="paragraph" w:customStyle="1" w:styleId="BCE8E378642F4153869FCD5AFD0C3C9D">
    <w:name w:val="BCE8E378642F4153869FCD5AFD0C3C9D"/>
  </w:style>
  <w:style w:type="paragraph" w:customStyle="1" w:styleId="566E058C150642D1A47B6D6D75EDE06B">
    <w:name w:val="566E058C150642D1A47B6D6D75EDE06B"/>
  </w:style>
  <w:style w:type="paragraph" w:customStyle="1" w:styleId="9B86E3A842CE4819A3E3AC132C1A9930">
    <w:name w:val="9B86E3A842CE4819A3E3AC132C1A9930"/>
  </w:style>
  <w:style w:type="paragraph" w:customStyle="1" w:styleId="52810802109A437C98F6FA176072926D">
    <w:name w:val="52810802109A437C98F6FA176072926D"/>
  </w:style>
  <w:style w:type="paragraph" w:customStyle="1" w:styleId="453B3B6AE306443BA2275464DB9E5103">
    <w:name w:val="453B3B6AE306443BA2275464DB9E5103"/>
  </w:style>
  <w:style w:type="paragraph" w:customStyle="1" w:styleId="6826726D1E344143A37BEA588D012300">
    <w:name w:val="6826726D1E344143A37BEA588D012300"/>
  </w:style>
  <w:style w:type="paragraph" w:customStyle="1" w:styleId="4E2C94C40BE941CA9EB05E912D1DF796">
    <w:name w:val="4E2C94C40BE941CA9EB05E912D1DF796"/>
  </w:style>
  <w:style w:type="paragraph" w:customStyle="1" w:styleId="814EB70FCB384801BDC07EA6AFC92C43">
    <w:name w:val="814EB70FCB384801BDC07EA6AFC92C43"/>
  </w:style>
  <w:style w:type="paragraph" w:customStyle="1" w:styleId="5CE96B3E6FD94DD2AC057C7350D892E6">
    <w:name w:val="5CE96B3E6FD94DD2AC057C7350D892E6"/>
  </w:style>
  <w:style w:type="paragraph" w:customStyle="1" w:styleId="85C78A0DF58C404D9E4E792C708A34C9">
    <w:name w:val="85C78A0DF58C404D9E4E792C708A34C9"/>
  </w:style>
  <w:style w:type="paragraph" w:customStyle="1" w:styleId="5761AA4CD7704F85B26463CF11203317">
    <w:name w:val="5761AA4CD7704F85B26463CF11203317"/>
  </w:style>
  <w:style w:type="paragraph" w:customStyle="1" w:styleId="3AC143B0E703493B90A2F1C7362F711A">
    <w:name w:val="3AC143B0E703493B90A2F1C7362F711A"/>
  </w:style>
  <w:style w:type="paragraph" w:customStyle="1" w:styleId="304FE1040EA94F9FB1EE41F83CD17848">
    <w:name w:val="304FE1040EA94F9FB1EE41F83CD17848"/>
  </w:style>
  <w:style w:type="paragraph" w:customStyle="1" w:styleId="432EDB9150B04EACA13410F68A508FED">
    <w:name w:val="432EDB9150B04EACA13410F68A508FED"/>
  </w:style>
  <w:style w:type="paragraph" w:customStyle="1" w:styleId="C432187143D34BEB9B653636BF72440F">
    <w:name w:val="C432187143D34BEB9B653636BF72440F"/>
  </w:style>
  <w:style w:type="paragraph" w:customStyle="1" w:styleId="3A10FBD3834C4C549E744EFADCA1F177">
    <w:name w:val="3A10FBD3834C4C549E744EFADCA1F177"/>
  </w:style>
  <w:style w:type="paragraph" w:customStyle="1" w:styleId="F1A8059C656543A18C2D879DCCA62B7E">
    <w:name w:val="F1A8059C656543A18C2D879DCCA62B7E"/>
  </w:style>
  <w:style w:type="paragraph" w:customStyle="1" w:styleId="607458A6FE4C437A99502FEED72974E4">
    <w:name w:val="607458A6FE4C437A99502FEED72974E4"/>
  </w:style>
  <w:style w:type="paragraph" w:customStyle="1" w:styleId="C19CF4003CF0492785C045581226BEF3">
    <w:name w:val="C19CF4003CF0492785C045581226BEF3"/>
  </w:style>
  <w:style w:type="paragraph" w:customStyle="1" w:styleId="7746F61102A143489AA20090F2B2B0BA">
    <w:name w:val="7746F61102A143489AA20090F2B2B0BA"/>
  </w:style>
  <w:style w:type="paragraph" w:customStyle="1" w:styleId="25C1BFA2886645BE9A985B965C60382D">
    <w:name w:val="25C1BFA2886645BE9A985B965C60382D"/>
  </w:style>
  <w:style w:type="paragraph" w:customStyle="1" w:styleId="F8E22945E0EC4D269FC77E5524BFB05B">
    <w:name w:val="F8E22945E0EC4D269FC77E5524BFB05B"/>
  </w:style>
  <w:style w:type="paragraph" w:customStyle="1" w:styleId="E5F9729948EE419BB883E0A51E84381B">
    <w:name w:val="E5F9729948EE419BB883E0A51E84381B"/>
  </w:style>
  <w:style w:type="paragraph" w:customStyle="1" w:styleId="8E3EA35DCAC8409A90C8C9C286F564AB">
    <w:name w:val="8E3EA35DCAC8409A90C8C9C286F564AB"/>
  </w:style>
  <w:style w:type="paragraph" w:customStyle="1" w:styleId="8160573B270F42F197D54C259E367B77">
    <w:name w:val="8160573B270F42F197D54C259E367B77"/>
    <w:rsid w:val="00D873EB"/>
  </w:style>
  <w:style w:type="paragraph" w:customStyle="1" w:styleId="320CEE1240C54AC487ED2B99CB8B68D2">
    <w:name w:val="320CEE1240C54AC487ED2B99CB8B68D2"/>
    <w:rsid w:val="00D873EB"/>
  </w:style>
  <w:style w:type="paragraph" w:customStyle="1" w:styleId="15EEBEFCB75E4BEC83441C7C6E310275">
    <w:name w:val="15EEBEFCB75E4BEC83441C7C6E310275"/>
    <w:rsid w:val="00D873EB"/>
  </w:style>
  <w:style w:type="paragraph" w:customStyle="1" w:styleId="81C8480A97504574A14C6C98E0404A6C">
    <w:name w:val="81C8480A97504574A14C6C98E0404A6C"/>
    <w:rsid w:val="00D873EB"/>
  </w:style>
  <w:style w:type="paragraph" w:customStyle="1" w:styleId="B62ACF2842D448838CCC61234BAC02AB">
    <w:name w:val="B62ACF2842D448838CCC61234BAC02AB"/>
    <w:rsid w:val="00D873EB"/>
  </w:style>
  <w:style w:type="paragraph" w:customStyle="1" w:styleId="535535F0EF61477A9AEF07E544945A19">
    <w:name w:val="535535F0EF61477A9AEF07E544945A19"/>
    <w:rsid w:val="00D873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</Template>
  <TotalTime>42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Intestazioni</vt:lpstr>
      </vt:variant>
      <vt:variant>
        <vt:i4>7</vt:i4>
      </vt:variant>
      <vt:variant>
        <vt:lpstr>Title</vt:lpstr>
      </vt:variant>
      <vt:variant>
        <vt:i4>1</vt:i4>
      </vt:variant>
    </vt:vector>
  </HeadingPairs>
  <TitlesOfParts>
    <vt:vector size="9" baseType="lpstr">
      <vt:lpstr/>
      <vt:lpstr>&lt;Istruzione&gt;</vt:lpstr>
      <vt:lpstr/>
      <vt:lpstr/>
      <vt:lpstr>&lt;Competenze e abilità&gt;</vt:lpstr>
      <vt:lpstr>&lt;Esperienza&gt;</vt:lpstr>
      <vt:lpstr>&lt;Comunicazione&gt;</vt:lpstr>
      <vt:lpstr>&lt;Leadership&gt;</vt:lpstr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Giovanni Busetti</dc:creator>
  <cp:lastModifiedBy>giovanni busetti</cp:lastModifiedBy>
  <cp:revision>1</cp:revision>
  <dcterms:created xsi:type="dcterms:W3CDTF">2019-02-23T15:09:00Z</dcterms:created>
  <dcterms:modified xsi:type="dcterms:W3CDTF">2019-02-23T15:51:00Z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